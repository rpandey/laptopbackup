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6C4" w:rsidRDefault="003879AD">
      <w:pPr>
        <w:pStyle w:val="Title"/>
      </w:pPr>
      <w:proofErr w:type="spellStart"/>
      <w:r>
        <w:t>WorkAlloc</w:t>
      </w:r>
      <w:proofErr w:type="spellEnd"/>
    </w:p>
    <w:p w:rsidR="00C036C4" w:rsidRDefault="003879AD">
      <w:pPr>
        <w:pStyle w:val="Heading1"/>
      </w:pPr>
      <w:r>
        <w:t>Problem Statement:</w:t>
      </w:r>
    </w:p>
    <w:p w:rsidR="00F10A44" w:rsidRDefault="00F10A44" w:rsidP="00F10A44">
      <w:pPr>
        <w:pStyle w:val="ListParagraph"/>
      </w:pPr>
      <w:r>
        <w:t>In today’s world we have so many people moving to metro cities in search of IT jobs, so this creates below problems:</w:t>
      </w:r>
    </w:p>
    <w:p w:rsidR="00F10A44" w:rsidRDefault="00F10A44" w:rsidP="00F10A44">
      <w:pPr>
        <w:pStyle w:val="ListParagraph"/>
      </w:pPr>
    </w:p>
    <w:p w:rsidR="00F10A44" w:rsidRDefault="00F10A44" w:rsidP="00F10A44">
      <w:pPr>
        <w:pStyle w:val="ListParagraph"/>
        <w:numPr>
          <w:ilvl w:val="0"/>
          <w:numId w:val="1"/>
        </w:numPr>
      </w:pPr>
      <w:r>
        <w:t>Population explosion in IT cities.</w:t>
      </w:r>
    </w:p>
    <w:p w:rsidR="00F10A44" w:rsidRDefault="00F10A44" w:rsidP="00F10A44">
      <w:pPr>
        <w:pStyle w:val="ListParagraph"/>
        <w:numPr>
          <w:ilvl w:val="0"/>
          <w:numId w:val="1"/>
        </w:numPr>
      </w:pPr>
      <w:r>
        <w:t>Fewer or no opportunities in non-metro cities and towns for these high.</w:t>
      </w:r>
    </w:p>
    <w:p w:rsidR="00F10A44" w:rsidRDefault="00F10A44" w:rsidP="00F10A44">
      <w:pPr>
        <w:pStyle w:val="ListParagraph"/>
        <w:numPr>
          <w:ilvl w:val="0"/>
          <w:numId w:val="1"/>
        </w:numPr>
      </w:pPr>
      <w:r>
        <w:t>Inflation and Exploded prices of real estate in these metropolitan hubs.</w:t>
      </w:r>
    </w:p>
    <w:p w:rsidR="00F10A44" w:rsidRDefault="00F10A44" w:rsidP="00F10A44">
      <w:pPr>
        <w:pStyle w:val="ListParagraph"/>
        <w:numPr>
          <w:ilvl w:val="0"/>
          <w:numId w:val="1"/>
        </w:numPr>
      </w:pPr>
      <w:r>
        <w:t>Cities become unable to accommodate high inflow of human traffic every year.</w:t>
      </w:r>
    </w:p>
    <w:p w:rsidR="00F10A44" w:rsidRDefault="00F10A44" w:rsidP="00F10A44">
      <w:pPr>
        <w:pStyle w:val="ListParagraph"/>
        <w:numPr>
          <w:ilvl w:val="0"/>
          <w:numId w:val="1"/>
        </w:numPr>
      </w:pPr>
      <w:r>
        <w:t>People are forced to work for their preferred jobs in a non-suitable location which they might find near to their home town.</w:t>
      </w:r>
    </w:p>
    <w:p w:rsidR="00F10A44" w:rsidRDefault="00F10A44" w:rsidP="00F10A44">
      <w:pPr>
        <w:pStyle w:val="ListParagraph"/>
        <w:numPr>
          <w:ilvl w:val="0"/>
          <w:numId w:val="1"/>
        </w:numPr>
      </w:pPr>
      <w:r>
        <w:t>Family suffers because of frequent relocations.</w:t>
      </w:r>
    </w:p>
    <w:p w:rsidR="00F10A44" w:rsidRDefault="00F10A44" w:rsidP="00F10A44">
      <w:pPr>
        <w:pStyle w:val="ListParagraph"/>
        <w:numPr>
          <w:ilvl w:val="0"/>
          <w:numId w:val="1"/>
        </w:numPr>
      </w:pPr>
      <w:r>
        <w:t>High initial setup cost of companies.</w:t>
      </w:r>
    </w:p>
    <w:p w:rsidR="00F10A44" w:rsidRDefault="00F10A44" w:rsidP="00F10A44">
      <w:pPr>
        <w:pStyle w:val="ListParagraph"/>
        <w:numPr>
          <w:ilvl w:val="0"/>
          <w:numId w:val="1"/>
        </w:numPr>
      </w:pPr>
      <w:r>
        <w:t>Less importance to non-metro places.</w:t>
      </w:r>
    </w:p>
    <w:p w:rsidR="00F10A44" w:rsidRDefault="00F10A44" w:rsidP="00F10A44">
      <w:pPr>
        <w:pStyle w:val="ListParagraph"/>
        <w:numPr>
          <w:ilvl w:val="0"/>
          <w:numId w:val="1"/>
        </w:numPr>
      </w:pPr>
      <w:r>
        <w:t>Natural calamity/crisis can destroy human work capabilities of entire city since it’s not distributed.</w:t>
      </w:r>
    </w:p>
    <w:p w:rsidR="00F10A44" w:rsidRDefault="00F10A44" w:rsidP="00F10A44">
      <w:pPr>
        <w:pStyle w:val="ListParagraph"/>
        <w:numPr>
          <w:ilvl w:val="0"/>
          <w:numId w:val="1"/>
        </w:numPr>
      </w:pPr>
      <w:r>
        <w:t>Work life balance gets impacted because of the city’s traffic as a result of high population density in the metropolitan.</w:t>
      </w:r>
    </w:p>
    <w:p w:rsidR="00F10A44" w:rsidRDefault="00F10A44" w:rsidP="00F10A44">
      <w:pPr>
        <w:pStyle w:val="ListParagraph"/>
        <w:numPr>
          <w:ilvl w:val="0"/>
          <w:numId w:val="1"/>
        </w:numPr>
      </w:pPr>
      <w:r>
        <w:t xml:space="preserve"> Employees are not able to manage their leaves because their home town is far away from their work location, they face other problems like food, maintaining good health etc. by staying away from families.</w:t>
      </w:r>
    </w:p>
    <w:p w:rsidR="00F10A44" w:rsidRDefault="00F10A44" w:rsidP="00F10A44">
      <w:pPr>
        <w:pStyle w:val="ListParagraph"/>
      </w:pPr>
    </w:p>
    <w:p w:rsidR="00F10A44" w:rsidRDefault="00F10A44" w:rsidP="00F10A44">
      <w:pPr>
        <w:pStyle w:val="ListParagraph"/>
      </w:pPr>
    </w:p>
    <w:p w:rsidR="00F10A44" w:rsidRDefault="00F10A44">
      <w:pPr>
        <w:rPr>
          <w:rFonts w:asciiTheme="majorHAnsi" w:eastAsiaTheme="majorEastAsia" w:hAnsiTheme="majorHAnsi" w:cstheme="majorBidi"/>
          <w:color w:val="90C226" w:themeColor="accent1"/>
          <w:sz w:val="32"/>
          <w:szCs w:val="32"/>
        </w:rPr>
      </w:pPr>
      <w:r>
        <w:br w:type="page"/>
      </w:r>
    </w:p>
    <w:p w:rsidR="00F10A44" w:rsidRDefault="00F10A44" w:rsidP="00F10A44">
      <w:pPr>
        <w:pStyle w:val="Heading1"/>
      </w:pPr>
    </w:p>
    <w:p w:rsidR="00F10A44" w:rsidRDefault="00F10A44" w:rsidP="00F10A44">
      <w:pPr>
        <w:pStyle w:val="Heading1"/>
      </w:pPr>
      <w:r>
        <w:t>Solution</w:t>
      </w:r>
    </w:p>
    <w:p w:rsidR="00F10A44" w:rsidRDefault="00F10A44" w:rsidP="00F10A44"/>
    <w:p w:rsidR="00F10A44" w:rsidRDefault="00F10A44" w:rsidP="00F10A44">
      <w:r>
        <w:t xml:space="preserve">Building a platform where </w:t>
      </w:r>
      <w:r w:rsidR="00981589">
        <w:t xml:space="preserve">a mobile </w:t>
      </w:r>
      <w:r>
        <w:t>employees can work from their preferred location and also work for their preferred companies to do the same job.</w:t>
      </w:r>
    </w:p>
    <w:p w:rsidR="00F10A44" w:rsidRDefault="00F10A44" w:rsidP="00F10A44"/>
    <w:p w:rsidR="00F10A44" w:rsidRDefault="00F10A44" w:rsidP="00F10A44">
      <w:proofErr w:type="gramStart"/>
      <w:r>
        <w:t>How ?</w:t>
      </w:r>
      <w:proofErr w:type="gramEnd"/>
    </w:p>
    <w:p w:rsidR="00F10A44" w:rsidRDefault="00F10A44" w:rsidP="00F10A44">
      <w:r>
        <w:rPr>
          <w:noProof/>
          <w:lang w:val="en-GB" w:eastAsia="en-GB"/>
        </w:rPr>
        <mc:AlternateContent>
          <mc:Choice Requires="wps">
            <w:drawing>
              <wp:anchor distT="0" distB="0" distL="114300" distR="114300" simplePos="0" relativeHeight="251659264" behindDoc="0" locked="0" layoutInCell="1" allowOverlap="1" wp14:anchorId="12F24040" wp14:editId="7297803C">
                <wp:simplePos x="0" y="0"/>
                <wp:positionH relativeFrom="margin">
                  <wp:posOffset>0</wp:posOffset>
                </wp:positionH>
                <wp:positionV relativeFrom="paragraph">
                  <wp:posOffset>28575</wp:posOffset>
                </wp:positionV>
                <wp:extent cx="5915025" cy="2867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915025" cy="2867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C8BD0" id="Rectangle 2" o:spid="_x0000_s1026" style="position:absolute;margin-left:0;margin-top:2.25pt;width:465.75pt;height:22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" fillcolor="white [3201]" strokecolor="#918655 [3209]" strokeweight="1.5pt">
                <v:stroke endcap="round"/>
                <w10:wrap anchorx="margin"/>
              </v:rect>
            </w:pict>
          </mc:Fallback>
        </mc:AlternateContent>
      </w:r>
      <w:r>
        <w:rPr>
          <w:noProof/>
          <w:lang w:val="en-GB" w:eastAsia="en-GB"/>
        </w:rPr>
        <mc:AlternateContent>
          <mc:Choice Requires="wps">
            <w:drawing>
              <wp:anchor distT="0" distB="0" distL="114300" distR="114300" simplePos="0" relativeHeight="251686912" behindDoc="0" locked="0" layoutInCell="1" allowOverlap="1" wp14:anchorId="5D0FBD33" wp14:editId="3FDA3F6B">
                <wp:simplePos x="0" y="0"/>
                <wp:positionH relativeFrom="margin">
                  <wp:align>right</wp:align>
                </wp:positionH>
                <wp:positionV relativeFrom="paragraph">
                  <wp:posOffset>154940</wp:posOffset>
                </wp:positionV>
                <wp:extent cx="1685925" cy="561975"/>
                <wp:effectExtent l="0" t="0" r="28575" b="28575"/>
                <wp:wrapSquare wrapText="bothSides"/>
                <wp:docPr id="18" name="Rounded Rectangle 18"/>
                <wp:cNvGraphicFramePr/>
                <a:graphic xmlns:a="http://schemas.openxmlformats.org/drawingml/2006/main">
                  <a:graphicData uri="http://schemas.microsoft.com/office/word/2010/wordprocessingShape">
                    <wps:wsp>
                      <wps:cNvSpPr/>
                      <wps:spPr>
                        <a:xfrm>
                          <a:off x="0" y="0"/>
                          <a:ext cx="1685925" cy="5619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10A44" w:rsidRDefault="00F10A44" w:rsidP="00F10A44">
                            <w:pPr>
                              <w:jc w:val="center"/>
                            </w:pPr>
                            <w:proofErr w:type="spellStart"/>
                            <w:r>
                              <w:t>Compay</w:t>
                            </w:r>
                            <w:proofErr w:type="spellEnd"/>
                            <w: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0FBD33" id="Rounded Rectangle 18" o:spid="_x0000_s1026" style="position:absolute;margin-left:81.55pt;margin-top:12.2pt;width:132.75pt;height:44.2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" fillcolor="#e76618 [3207]" strokecolor="#73320c [1607]" strokeweight="1.5pt">
                <v:stroke endcap="round"/>
                <v:textbox>
                  <w:txbxContent>
                    <w:p w:rsidR="00F10A44" w:rsidRDefault="00F10A44" w:rsidP="00F10A44">
                      <w:pPr>
                        <w:jc w:val="center"/>
                      </w:pPr>
                      <w:proofErr w:type="spellStart"/>
                      <w:r>
                        <w:t>Compay</w:t>
                      </w:r>
                      <w:proofErr w:type="spellEnd"/>
                      <w:r>
                        <w:t xml:space="preserve"> A</w:t>
                      </w:r>
                    </w:p>
                  </w:txbxContent>
                </v:textbox>
                <w10:wrap type="square" anchorx="margin"/>
              </v:roundrect>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32BFC94F" wp14:editId="029AA296">
                <wp:simplePos x="0" y="0"/>
                <wp:positionH relativeFrom="column">
                  <wp:posOffset>1809750</wp:posOffset>
                </wp:positionH>
                <wp:positionV relativeFrom="paragraph">
                  <wp:posOffset>183515</wp:posOffset>
                </wp:positionV>
                <wp:extent cx="2286000" cy="561975"/>
                <wp:effectExtent l="0" t="0" r="19050" b="28575"/>
                <wp:wrapSquare wrapText="bothSides"/>
                <wp:docPr id="16" name="Rounded Rectangle 16"/>
                <wp:cNvGraphicFramePr/>
                <a:graphic xmlns:a="http://schemas.openxmlformats.org/drawingml/2006/main">
                  <a:graphicData uri="http://schemas.microsoft.com/office/word/2010/wordprocessingShape">
                    <wps:wsp>
                      <wps:cNvSpPr/>
                      <wps:spPr>
                        <a:xfrm>
                          <a:off x="0" y="0"/>
                          <a:ext cx="2286000" cy="5619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10A44" w:rsidRDefault="00F10A44" w:rsidP="00F10A44">
                            <w:pPr>
                              <w:jc w:val="center"/>
                            </w:pPr>
                            <w:proofErr w:type="spellStart"/>
                            <w:r>
                              <w:t>Compay</w:t>
                            </w:r>
                            <w:proofErr w:type="spellEnd"/>
                            <w: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BFC94F" id="Rounded Rectangle 16" o:spid="_x0000_s1027" style="position:absolute;margin-left:142.5pt;margin-top:14.45pt;width:180pt;height:44.2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" fillcolor="#e76618 [3207]" strokecolor="#73320c [1607]" strokeweight="1.5pt">
                <v:stroke endcap="round"/>
                <v:textbox>
                  <w:txbxContent>
                    <w:p w:rsidR="00F10A44" w:rsidRDefault="00F10A44" w:rsidP="00F10A44">
                      <w:pPr>
                        <w:jc w:val="center"/>
                      </w:pPr>
                      <w:proofErr w:type="spellStart"/>
                      <w:r>
                        <w:t>Compay</w:t>
                      </w:r>
                      <w:proofErr w:type="spellEnd"/>
                      <w:r>
                        <w:t xml:space="preserve"> A</w:t>
                      </w:r>
                    </w:p>
                  </w:txbxContent>
                </v:textbox>
                <w10:wrap type="square"/>
              </v:roundrect>
            </w:pict>
          </mc:Fallback>
        </mc:AlternateContent>
      </w:r>
      <w:r>
        <w:t xml:space="preserve">  </w:t>
      </w:r>
    </w:p>
    <w:p w:rsidR="00F10A44" w:rsidRDefault="00F10A44" w:rsidP="00F10A44">
      <w:r>
        <w:rPr>
          <w:noProof/>
          <w:lang w:val="en-GB" w:eastAsia="en-GB"/>
        </w:rPr>
        <mc:AlternateContent>
          <mc:Choice Requires="wps">
            <w:drawing>
              <wp:anchor distT="0" distB="0" distL="114300" distR="114300" simplePos="0" relativeHeight="251691008" behindDoc="0" locked="0" layoutInCell="1" allowOverlap="1" wp14:anchorId="40C905AF" wp14:editId="7AEBDA12">
                <wp:simplePos x="0" y="0"/>
                <wp:positionH relativeFrom="column">
                  <wp:posOffset>838200</wp:posOffset>
                </wp:positionH>
                <wp:positionV relativeFrom="paragraph">
                  <wp:posOffset>170814</wp:posOffset>
                </wp:positionV>
                <wp:extent cx="1247775" cy="176212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124777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DF7CC" id="_x0000_t32" coordsize="21600,21600" o:spt="32" o:oned="t" path="m,l21600,21600e" filled="f">
                <v:path arrowok="t" fillok="f" o:connecttype="none"/>
                <o:lock v:ext="edit" shapetype="t"/>
              </v:shapetype>
              <v:shape id="Straight Arrow Connector 20" o:spid="_x0000_s1026" type="#_x0000_t32" style="position:absolute;margin-left:66pt;margin-top:13.45pt;width:98.25pt;height:138.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" strokecolor="#90c226 [3204]" strokeweight="1pt">
                <v:stroke endarrow="block" endcap="round"/>
              </v:shape>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4519DA07" wp14:editId="0BCE1131">
                <wp:simplePos x="0" y="0"/>
                <wp:positionH relativeFrom="column">
                  <wp:posOffset>3933824</wp:posOffset>
                </wp:positionH>
                <wp:positionV relativeFrom="paragraph">
                  <wp:posOffset>12065</wp:posOffset>
                </wp:positionV>
                <wp:extent cx="657225" cy="155257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657225" cy="1552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EE86A" id="Straight Arrow Connector 13" o:spid="_x0000_s1026" type="#_x0000_t32" style="position:absolute;margin-left:309.75pt;margin-top:.95pt;width:51.75pt;height:12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" strokecolor="#90c226 [3204]" strokeweight="1pt">
                <v:stroke endarrow="block" endcap="round"/>
              </v:shap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7B7645AF" wp14:editId="035C5652">
                <wp:simplePos x="0" y="0"/>
                <wp:positionH relativeFrom="column">
                  <wp:posOffset>1762125</wp:posOffset>
                </wp:positionH>
                <wp:positionV relativeFrom="paragraph">
                  <wp:posOffset>12065</wp:posOffset>
                </wp:positionV>
                <wp:extent cx="914400" cy="91440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82665" id="Straight Arrow Connector 12" o:spid="_x0000_s1026" type="#_x0000_t32" style="position:absolute;margin-left:138.75pt;margin-top:.95pt;width:1in;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" strokecolor="#90c226 [3204]" strokeweight="1pt">
                <v:stroke endarrow="block" endcap="round"/>
              </v:shape>
            </w:pict>
          </mc:Fallback>
        </mc:AlternateContent>
      </w:r>
    </w:p>
    <w:p w:rsidR="00F10A44" w:rsidRDefault="00F10A44">
      <w:r>
        <w:rPr>
          <w:noProof/>
          <w:lang w:val="en-GB" w:eastAsia="en-GB"/>
        </w:rPr>
        <mc:AlternateContent>
          <mc:Choice Requires="wps">
            <w:drawing>
              <wp:anchor distT="0" distB="0" distL="114300" distR="114300" simplePos="0" relativeHeight="251693056" behindDoc="0" locked="0" layoutInCell="1" allowOverlap="1" wp14:anchorId="312910FC" wp14:editId="0F7D7016">
                <wp:simplePos x="0" y="0"/>
                <wp:positionH relativeFrom="column">
                  <wp:posOffset>933451</wp:posOffset>
                </wp:positionH>
                <wp:positionV relativeFrom="paragraph">
                  <wp:posOffset>85090</wp:posOffset>
                </wp:positionV>
                <wp:extent cx="3390900" cy="175260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339090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76667" id="Straight Arrow Connector 21" o:spid="_x0000_s1026" type="#_x0000_t32" style="position:absolute;margin-left:73.5pt;margin-top:6.7pt;width:267pt;height:13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" strokecolor="#90c226 [3204]" strokeweight="1pt">
                <v:stroke endarrow="block" endcap="round"/>
              </v:shape>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05E14D87" wp14:editId="2F67E93E">
                <wp:simplePos x="0" y="0"/>
                <wp:positionH relativeFrom="margin">
                  <wp:posOffset>771525</wp:posOffset>
                </wp:positionH>
                <wp:positionV relativeFrom="paragraph">
                  <wp:posOffset>142240</wp:posOffset>
                </wp:positionV>
                <wp:extent cx="1905000" cy="156210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1905000"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89D18" id="Straight Arrow Connector 15" o:spid="_x0000_s1026" type="#_x0000_t32" style="position:absolute;margin-left:60.75pt;margin-top:11.2pt;width:150pt;height:123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" strokecolor="#90c226 [3204]" strokeweight="1pt">
                <v:stroke endarrow="block" endcap="round"/>
                <w10:wrap anchorx="margin"/>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0AA66CEC" wp14:editId="2DAD5D05">
                <wp:simplePos x="0" y="0"/>
                <wp:positionH relativeFrom="column">
                  <wp:posOffset>1104900</wp:posOffset>
                </wp:positionH>
                <wp:positionV relativeFrom="paragraph">
                  <wp:posOffset>69216</wp:posOffset>
                </wp:positionV>
                <wp:extent cx="3267075" cy="247650"/>
                <wp:effectExtent l="0" t="57150" r="28575" b="19050"/>
                <wp:wrapNone/>
                <wp:docPr id="19" name="Straight Arrow Connector 19"/>
                <wp:cNvGraphicFramePr/>
                <a:graphic xmlns:a="http://schemas.openxmlformats.org/drawingml/2006/main">
                  <a:graphicData uri="http://schemas.microsoft.com/office/word/2010/wordprocessingShape">
                    <wps:wsp>
                      <wps:cNvCnPr/>
                      <wps:spPr>
                        <a:xfrm flipV="1">
                          <a:off x="0" y="0"/>
                          <a:ext cx="32670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C3D96" id="Straight Arrow Connector 19" o:spid="_x0000_s1026" type="#_x0000_t32" style="position:absolute;margin-left:87pt;margin-top:5.45pt;width:257.25pt;height:19.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" strokecolor="#90c226 [3204]" strokeweight="1pt">
                <v:stroke endarrow="block" endcap="round"/>
              </v:shape>
            </w:pict>
          </mc:Fallback>
        </mc:AlternateContent>
      </w:r>
      <w:r>
        <w:rPr>
          <w:noProof/>
          <w:lang w:val="en-GB" w:eastAsia="en-GB"/>
        </w:rPr>
        <mc:AlternateContent>
          <mc:Choice Requires="wps">
            <w:drawing>
              <wp:anchor distT="0" distB="0" distL="114300" distR="114300" simplePos="0" relativeHeight="251681792" behindDoc="0" locked="0" layoutInCell="1" allowOverlap="1" wp14:anchorId="6ED66700" wp14:editId="323A5134">
                <wp:simplePos x="0" y="0"/>
                <wp:positionH relativeFrom="column">
                  <wp:posOffset>3238500</wp:posOffset>
                </wp:positionH>
                <wp:positionV relativeFrom="paragraph">
                  <wp:posOffset>12065</wp:posOffset>
                </wp:positionV>
                <wp:extent cx="1533525" cy="523875"/>
                <wp:effectExtent l="0" t="0" r="66675" b="66675"/>
                <wp:wrapNone/>
                <wp:docPr id="14" name="Straight Arrow Connector 14"/>
                <wp:cNvGraphicFramePr/>
                <a:graphic xmlns:a="http://schemas.openxmlformats.org/drawingml/2006/main">
                  <a:graphicData uri="http://schemas.microsoft.com/office/word/2010/wordprocessingShape">
                    <wps:wsp>
                      <wps:cNvCnPr/>
                      <wps:spPr>
                        <a:xfrm>
                          <a:off x="0" y="0"/>
                          <a:ext cx="1533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AC5DB" id="Straight Arrow Connector 14" o:spid="_x0000_s1026" type="#_x0000_t32" style="position:absolute;margin-left:255pt;margin-top:.95pt;width:120.7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" strokecolor="#90c226 [3204]" strokeweight="1pt">
                <v:stroke endarrow="block" endcap="round"/>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E5E163B" wp14:editId="7A87DC60">
                <wp:simplePos x="0" y="0"/>
                <wp:positionH relativeFrom="column">
                  <wp:posOffset>295275</wp:posOffset>
                </wp:positionH>
                <wp:positionV relativeFrom="paragraph">
                  <wp:posOffset>69215</wp:posOffset>
                </wp:positionV>
                <wp:extent cx="1219200" cy="485775"/>
                <wp:effectExtent l="0" t="0" r="19050" b="28575"/>
                <wp:wrapNone/>
                <wp:docPr id="3" name="Oval 3"/>
                <wp:cNvGraphicFramePr/>
                <a:graphic xmlns:a="http://schemas.openxmlformats.org/drawingml/2006/main">
                  <a:graphicData uri="http://schemas.microsoft.com/office/word/2010/wordprocessingShape">
                    <wps:wsp>
                      <wps:cNvSpPr/>
                      <wps:spPr>
                        <a:xfrm>
                          <a:off x="0" y="0"/>
                          <a:ext cx="12192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0A44" w:rsidRDefault="00F10A44" w:rsidP="00F10A44">
                            <w:proofErr w:type="spellStart"/>
                            <w:r>
                              <w:t>WorkallocA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E163B" id="Oval 3" o:spid="_x0000_s1028" style="position:absolute;margin-left:23.25pt;margin-top:5.45pt;width:96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" fillcolor="#90c226 [3204]" strokecolor="#476013 [1604]" strokeweight="1.5pt">
                <v:stroke endcap="round"/>
                <v:textbox>
                  <w:txbxContent>
                    <w:p w:rsidR="00F10A44" w:rsidRDefault="00F10A44" w:rsidP="00F10A44">
                      <w:proofErr w:type="spellStart"/>
                      <w:r>
                        <w:t>WorkallocA</w:t>
                      </w:r>
                      <w:proofErr w:type="spellEnd"/>
                    </w:p>
                  </w:txbxContent>
                </v:textbox>
              </v:oval>
            </w:pict>
          </mc:Fallback>
        </mc:AlternateContent>
      </w:r>
    </w:p>
    <w:p w:rsidR="00F10A44" w:rsidRDefault="00F10A44">
      <w:r>
        <w:rPr>
          <w:noProof/>
          <w:lang w:val="en-GB" w:eastAsia="en-GB"/>
        </w:rPr>
        <mc:AlternateContent>
          <mc:Choice Requires="wps">
            <w:drawing>
              <wp:anchor distT="0" distB="0" distL="114300" distR="114300" simplePos="0" relativeHeight="251672576" behindDoc="0" locked="0" layoutInCell="1" allowOverlap="1" wp14:anchorId="59442B3C" wp14:editId="273B92D0">
                <wp:simplePos x="0" y="0"/>
                <wp:positionH relativeFrom="column">
                  <wp:posOffset>123825</wp:posOffset>
                </wp:positionH>
                <wp:positionV relativeFrom="paragraph">
                  <wp:posOffset>1468755</wp:posOffset>
                </wp:positionV>
                <wp:extent cx="1219200" cy="485775"/>
                <wp:effectExtent l="0" t="0" r="19050" b="28575"/>
                <wp:wrapNone/>
                <wp:docPr id="9" name="Oval 9"/>
                <wp:cNvGraphicFramePr/>
                <a:graphic xmlns:a="http://schemas.openxmlformats.org/drawingml/2006/main">
                  <a:graphicData uri="http://schemas.microsoft.com/office/word/2010/wordprocessingShape">
                    <wps:wsp>
                      <wps:cNvSpPr/>
                      <wps:spPr>
                        <a:xfrm>
                          <a:off x="0" y="0"/>
                          <a:ext cx="12192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0A44" w:rsidRDefault="00F10A44" w:rsidP="00F10A44">
                            <w:proofErr w:type="spellStart"/>
                            <w:r>
                              <w:t>WorkallocB</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42B3C" id="Oval 9" o:spid="_x0000_s1029" style="position:absolute;margin-left:9.75pt;margin-top:115.65pt;width:96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" fillcolor="#90c226 [3204]" strokecolor="#476013 [1604]" strokeweight="1.5pt">
                <v:stroke endcap="round"/>
                <v:textbox>
                  <w:txbxContent>
                    <w:p w:rsidR="00F10A44" w:rsidRDefault="00F10A44" w:rsidP="00F10A44">
                      <w:proofErr w:type="spellStart"/>
                      <w:r>
                        <w:t>Workalloc</w:t>
                      </w:r>
                      <w:r>
                        <w:t>B</w:t>
                      </w:r>
                      <w:proofErr w:type="spellEnd"/>
                      <w:r>
                        <w:t xml:space="preserve"> </w:t>
                      </w:r>
                    </w:p>
                  </w:txbxContent>
                </v:textbox>
              </v:oval>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2596664A" wp14:editId="15DEF1D6">
                <wp:simplePos x="0" y="0"/>
                <wp:positionH relativeFrom="column">
                  <wp:posOffset>4533900</wp:posOffset>
                </wp:positionH>
                <wp:positionV relativeFrom="paragraph">
                  <wp:posOffset>154305</wp:posOffset>
                </wp:positionV>
                <wp:extent cx="1219200" cy="485775"/>
                <wp:effectExtent l="0" t="0" r="19050" b="28575"/>
                <wp:wrapNone/>
                <wp:docPr id="11" name="Oval 11"/>
                <wp:cNvGraphicFramePr/>
                <a:graphic xmlns:a="http://schemas.openxmlformats.org/drawingml/2006/main">
                  <a:graphicData uri="http://schemas.microsoft.com/office/word/2010/wordprocessingShape">
                    <wps:wsp>
                      <wps:cNvSpPr/>
                      <wps:spPr>
                        <a:xfrm>
                          <a:off x="0" y="0"/>
                          <a:ext cx="12192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0A44" w:rsidRDefault="00F10A44" w:rsidP="00F10A44">
                            <w:proofErr w:type="spellStart"/>
                            <w:r>
                              <w:t>WorkallocD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6664A" id="Oval 11" o:spid="_x0000_s1030" style="position:absolute;margin-left:357pt;margin-top:12.15pt;width:96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" fillcolor="#90c226 [3204]" strokecolor="#476013 [1604]" strokeweight="1.5pt">
                <v:stroke endcap="round"/>
                <v:textbox>
                  <w:txbxContent>
                    <w:p w:rsidR="00F10A44" w:rsidRDefault="00F10A44" w:rsidP="00F10A44">
                      <w:proofErr w:type="spellStart"/>
                      <w:r>
                        <w:t>WorkallocD</w:t>
                      </w:r>
                      <w:proofErr w:type="spellEnd"/>
                    </w:p>
                  </w:txbxContent>
                </v:textbox>
              </v:oval>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24F06720" wp14:editId="35B0FBEF">
                <wp:simplePos x="0" y="0"/>
                <wp:positionH relativeFrom="column">
                  <wp:posOffset>2238375</wp:posOffset>
                </wp:positionH>
                <wp:positionV relativeFrom="paragraph">
                  <wp:posOffset>344805</wp:posOffset>
                </wp:positionV>
                <wp:extent cx="1219200" cy="485775"/>
                <wp:effectExtent l="0" t="0" r="19050" b="28575"/>
                <wp:wrapNone/>
                <wp:docPr id="8" name="Oval 8"/>
                <wp:cNvGraphicFramePr/>
                <a:graphic xmlns:a="http://schemas.openxmlformats.org/drawingml/2006/main">
                  <a:graphicData uri="http://schemas.microsoft.com/office/word/2010/wordprocessingShape">
                    <wps:wsp>
                      <wps:cNvSpPr/>
                      <wps:spPr>
                        <a:xfrm>
                          <a:off x="0" y="0"/>
                          <a:ext cx="12192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0A44" w:rsidRDefault="00F10A44" w:rsidP="00F10A44">
                            <w:proofErr w:type="spellStart"/>
                            <w:r>
                              <w:t>WorkallocC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06720" id="Oval 8" o:spid="_x0000_s1031" style="position:absolute;margin-left:176.25pt;margin-top:27.15pt;width:96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" fillcolor="#90c226 [3204]" strokecolor="#476013 [1604]" strokeweight="1.5pt">
                <v:stroke endcap="round"/>
                <v:textbox>
                  <w:txbxContent>
                    <w:p w:rsidR="00F10A44" w:rsidRDefault="00F10A44" w:rsidP="00F10A44">
                      <w:proofErr w:type="spellStart"/>
                      <w:r>
                        <w:t>Workalloc</w:t>
                      </w:r>
                      <w:r>
                        <w:t>C</w:t>
                      </w:r>
                      <w:proofErr w:type="spellEnd"/>
                    </w:p>
                  </w:txbxContent>
                </v:textbox>
              </v:oval>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18033AC9" wp14:editId="4EF2FBDF">
                <wp:simplePos x="0" y="0"/>
                <wp:positionH relativeFrom="column">
                  <wp:posOffset>4381500</wp:posOffset>
                </wp:positionH>
                <wp:positionV relativeFrom="paragraph">
                  <wp:posOffset>963930</wp:posOffset>
                </wp:positionV>
                <wp:extent cx="1219200" cy="485775"/>
                <wp:effectExtent l="0" t="0" r="19050" b="28575"/>
                <wp:wrapNone/>
                <wp:docPr id="10" name="Oval 10"/>
                <wp:cNvGraphicFramePr/>
                <a:graphic xmlns:a="http://schemas.openxmlformats.org/drawingml/2006/main">
                  <a:graphicData uri="http://schemas.microsoft.com/office/word/2010/wordprocessingShape">
                    <wps:wsp>
                      <wps:cNvSpPr/>
                      <wps:spPr>
                        <a:xfrm>
                          <a:off x="0" y="0"/>
                          <a:ext cx="12192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0A44" w:rsidRDefault="00F10A44" w:rsidP="00F10A44">
                            <w:proofErr w:type="spellStart"/>
                            <w:r>
                              <w:t>WorkallocE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33AC9" id="Oval 10" o:spid="_x0000_s1032" style="position:absolute;margin-left:345pt;margin-top:75.9pt;width:96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" fillcolor="#90c226 [3204]" strokecolor="#476013 [1604]" strokeweight="1.5pt">
                <v:stroke endcap="round"/>
                <v:textbox>
                  <w:txbxContent>
                    <w:p w:rsidR="00F10A44" w:rsidRDefault="00F10A44" w:rsidP="00F10A44">
                      <w:proofErr w:type="spellStart"/>
                      <w:r>
                        <w:t>Workalloc</w:t>
                      </w:r>
                      <w:r>
                        <w:t>E</w:t>
                      </w:r>
                      <w:proofErr w:type="spellEnd"/>
                    </w:p>
                  </w:txbxContent>
                </v:textbox>
              </v:oval>
            </w:pict>
          </mc:Fallback>
        </mc:AlternateContent>
      </w:r>
    </w:p>
    <w:p w:rsidR="00F10A44" w:rsidRPr="00F10A44" w:rsidRDefault="00F10A44" w:rsidP="00F10A44"/>
    <w:p w:rsidR="00F10A44" w:rsidRPr="00F10A44" w:rsidRDefault="00F10A44" w:rsidP="00F10A44"/>
    <w:p w:rsidR="00F10A44" w:rsidRPr="00F10A44" w:rsidRDefault="00F10A44" w:rsidP="00F10A44"/>
    <w:p w:rsidR="00F10A44" w:rsidRPr="00F10A44" w:rsidRDefault="00F10A44" w:rsidP="00F10A44"/>
    <w:p w:rsidR="00F10A44" w:rsidRPr="00F10A44" w:rsidRDefault="00F10A44" w:rsidP="00F10A44"/>
    <w:p w:rsidR="00F10A44" w:rsidRPr="00F10A44" w:rsidRDefault="00F10A44" w:rsidP="00F10A44"/>
    <w:p w:rsidR="00F10A44" w:rsidRDefault="00F10A44" w:rsidP="00F10A44"/>
    <w:p w:rsidR="00F10A44" w:rsidRDefault="00F10A44" w:rsidP="00F10A44"/>
    <w:p w:rsidR="00F10A44" w:rsidRDefault="00F10A44" w:rsidP="00F10A44">
      <w:pPr>
        <w:jc w:val="right"/>
      </w:pPr>
    </w:p>
    <w:p w:rsidR="00F10A44" w:rsidRDefault="00F10A44" w:rsidP="00F10A44"/>
    <w:p w:rsidR="00F10A44" w:rsidRDefault="00F10A44" w:rsidP="00F10A44">
      <w:pPr>
        <w:jc w:val="right"/>
      </w:pPr>
    </w:p>
    <w:p w:rsidR="00F10A44" w:rsidRDefault="00F10A44" w:rsidP="00F10A44">
      <w:r>
        <w:t>How to build this solution.</w:t>
      </w:r>
    </w:p>
    <w:p w:rsidR="00A25151" w:rsidRDefault="00A25151" w:rsidP="00F10A44">
      <w:r>
        <w:t>Company valuation and equity</w:t>
      </w:r>
    </w:p>
    <w:p w:rsidR="001853CC" w:rsidRDefault="001853CC" w:rsidP="00F10A44">
      <w:r>
        <w:t xml:space="preserve">Having </w:t>
      </w:r>
    </w:p>
    <w:p w:rsidR="00F10A44" w:rsidRDefault="00F10A44" w:rsidP="00F10A44">
      <w:r>
        <w:t>Identifying the potential customers’ list.</w:t>
      </w:r>
    </w:p>
    <w:p w:rsidR="00F10A44" w:rsidRDefault="00F10A44" w:rsidP="00F10A44">
      <w:r>
        <w:t>How to register a patent.</w:t>
      </w:r>
    </w:p>
    <w:p w:rsidR="00F10A44" w:rsidRDefault="00F10A44" w:rsidP="00F10A44">
      <w:r>
        <w:t>Connect to companies for advertisements.</w:t>
      </w:r>
    </w:p>
    <w:p w:rsidR="00F10A44" w:rsidRDefault="00F10A44" w:rsidP="00F10A44">
      <w:r>
        <w:t>Conduct survey across employees and companies.</w:t>
      </w:r>
    </w:p>
    <w:p w:rsidR="00F10A44" w:rsidRDefault="00F10A44" w:rsidP="00F10A44">
      <w:r>
        <w:t>Go through govt. rules and regulations.</w:t>
      </w:r>
    </w:p>
    <w:p w:rsidR="00F10A44" w:rsidRDefault="00F10A44" w:rsidP="00F10A44">
      <w:r>
        <w:t>Company registration.</w:t>
      </w:r>
    </w:p>
    <w:p w:rsidR="00F10A44" w:rsidRDefault="00F10A44" w:rsidP="00F10A44">
      <w:r>
        <w:t xml:space="preserve">A dynamic website in which, companies can connect to available </w:t>
      </w:r>
      <w:proofErr w:type="spellStart"/>
      <w:r>
        <w:t>workAlloc</w:t>
      </w:r>
      <w:proofErr w:type="spellEnd"/>
      <w:r>
        <w:t xml:space="preserve"> managers of locations to be occupied.</w:t>
      </w:r>
    </w:p>
    <w:p w:rsidR="00F10A44" w:rsidRDefault="00DC5D02" w:rsidP="00F10A44">
      <w:r>
        <w:tab/>
        <w:t>Skillset required</w:t>
      </w:r>
    </w:p>
    <w:p w:rsidR="00DC5D02" w:rsidRDefault="00DC5D02" w:rsidP="00F10A44">
      <w:r>
        <w:lastRenderedPageBreak/>
        <w:t>Consumer—Companies …need to see the company’s documents (</w:t>
      </w:r>
      <w:proofErr w:type="gramStart"/>
      <w:r>
        <w:t>registered ,funded</w:t>
      </w:r>
      <w:proofErr w:type="gramEnd"/>
      <w:r>
        <w:t xml:space="preserve"> and investors)</w:t>
      </w:r>
      <w:r w:rsidR="00CF1C7F">
        <w:t>.</w:t>
      </w:r>
    </w:p>
    <w:p w:rsidR="00CF1C7F" w:rsidRDefault="00CF1C7F" w:rsidP="00F10A44">
      <w:r>
        <w:t xml:space="preserve">Terms and conditions for bond with consumers and security deposits. </w:t>
      </w:r>
    </w:p>
    <w:p w:rsidR="00CF1C7F" w:rsidRDefault="00CF1C7F" w:rsidP="00F10A44">
      <w:r>
        <w:t xml:space="preserve">Terms and condition </w:t>
      </w:r>
      <w:r w:rsidR="003A666C">
        <w:t>on service providers</w:t>
      </w:r>
    </w:p>
    <w:p w:rsidR="00FF12F5" w:rsidRDefault="00FF12F5" w:rsidP="00F10A44">
      <w:r>
        <w:t>Finding</w:t>
      </w:r>
      <w:r w:rsidR="00820821">
        <w:t xml:space="preserve"> and implementing</w:t>
      </w:r>
      <w:r>
        <w:t xml:space="preserve"> network</w:t>
      </w:r>
      <w:r w:rsidR="00820821">
        <w:t xml:space="preserve"> solution by network</w:t>
      </w:r>
      <w:r>
        <w:t xml:space="preserve"> service providers.</w:t>
      </w:r>
    </w:p>
    <w:p w:rsidR="00820821" w:rsidRDefault="00820821" w:rsidP="00F10A44">
      <w:r>
        <w:t>Security service providers</w:t>
      </w:r>
    </w:p>
    <w:p w:rsidR="007C1BCF" w:rsidRDefault="007C1BCF" w:rsidP="00F10A44">
      <w:r>
        <w:t xml:space="preserve">Minimum infrastructure required for an it </w:t>
      </w:r>
      <w:proofErr w:type="gramStart"/>
      <w:r>
        <w:t>company(</w:t>
      </w:r>
      <w:proofErr w:type="spellStart"/>
      <w:proofErr w:type="gramEnd"/>
      <w:r>
        <w:t>network,workstation,security</w:t>
      </w:r>
      <w:proofErr w:type="spellEnd"/>
      <w:r>
        <w:t>,</w:t>
      </w:r>
      <w:bookmarkStart w:id="0" w:name="_GoBack"/>
      <w:bookmarkEnd w:id="0"/>
    </w:p>
    <w:p w:rsidR="00DC5D02" w:rsidRDefault="00DC5D02" w:rsidP="00F10A44">
      <w:r>
        <w:t>Service provider—need a valid property document and term and conditions</w:t>
      </w:r>
      <w:proofErr w:type="gramStart"/>
      <w:r>
        <w:t>…(</w:t>
      </w:r>
      <w:proofErr w:type="gramEnd"/>
      <w:r>
        <w:t>need to study)</w:t>
      </w:r>
    </w:p>
    <w:p w:rsidR="00DC5D02" w:rsidRDefault="00DC5D02" w:rsidP="00F10A44"/>
    <w:p w:rsidR="00F10A44" w:rsidRPr="00F10A44" w:rsidRDefault="00F10A44" w:rsidP="00F10A44"/>
    <w:sectPr w:rsidR="00F10A44" w:rsidRPr="00F10A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46B35"/>
    <w:multiLevelType w:val="hybridMultilevel"/>
    <w:tmpl w:val="00AC0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AD"/>
    <w:rsid w:val="00020B25"/>
    <w:rsid w:val="001853CC"/>
    <w:rsid w:val="003879AD"/>
    <w:rsid w:val="003A666C"/>
    <w:rsid w:val="007C1BCF"/>
    <w:rsid w:val="00820821"/>
    <w:rsid w:val="00981589"/>
    <w:rsid w:val="00A25151"/>
    <w:rsid w:val="00BE0270"/>
    <w:rsid w:val="00C036C4"/>
    <w:rsid w:val="00CF1C7F"/>
    <w:rsid w:val="00DC5D02"/>
    <w:rsid w:val="00F10A44"/>
    <w:rsid w:val="00FF12F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F16D2-8865-4A53-B45E-5F31DB1D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08058328\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1662</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Pandey,R,Rohit,TAL4 R</dc:creator>
  <cp:keywords/>
  <dc:description/>
  <cp:lastModifiedBy>Pandey,R,Rohit,TAL4 R</cp:lastModifiedBy>
  <cp:revision>7</cp:revision>
  <dcterms:created xsi:type="dcterms:W3CDTF">2015-07-05T14:30:00Z</dcterms:created>
  <dcterms:modified xsi:type="dcterms:W3CDTF">2015-08-03T07:39:00Z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